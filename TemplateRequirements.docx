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D01B67" w:rsidRDefault="00583F71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01B67" w:rsidRPr="00D902A4" w:rsidRDefault="005A2C06">
                                <w:pPr>
                                  <w:pStyle w:val="Title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9B5ECE6E5F97427F875B15431D17276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902A4" w:rsidRPr="00D902A4">
                                      <w:rPr>
                                        <w:sz w:val="72"/>
                                        <w:szCs w:val="72"/>
                                      </w:rPr>
                                      <w:t>Requirements Engineering Report</w:t>
                                    </w:r>
                                  </w:sdtContent>
                                </w:sdt>
                              </w:p>
                              <w:p w:rsidR="00D902A4" w:rsidRPr="00A416B2" w:rsidRDefault="00D902A4">
                                <w:pPr>
                                  <w:pStyle w:val="Abstract"/>
                                  <w:rPr>
                                    <w:i w:val="0"/>
                                  </w:rPr>
                                </w:pPr>
                                <w:r>
                                  <w:t>Date:</w:t>
                                </w:r>
                                <w:r w:rsidR="00A416B2">
                                  <w:t xml:space="preserve"> </w:t>
                                </w:r>
                                <w:r w:rsidR="000F256D">
                                  <w:rPr>
                                    <w:i w:val="0"/>
                                  </w:rPr>
                                  <w:t>February 17, 2016</w:t>
                                </w:r>
                              </w:p>
                              <w:p w:rsidR="00D902A4" w:rsidRDefault="00D902A4">
                                <w:pPr>
                                  <w:pStyle w:val="Abstract"/>
                                </w:pPr>
                                <w:r>
                                  <w:t>Version:</w:t>
                                </w:r>
                                <w:r w:rsidR="00DC6701">
                                  <w:t xml:space="preserve"> v0.00</w:t>
                                </w:r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06482083AAEA428D9F2E20F3C08D978D"/>
                                  </w:placeholder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01B67" w:rsidRDefault="00583F71">
                                    <w:pPr>
                                      <w:pStyle w:val="Abstract"/>
                                    </w:pPr>
                                    <w:r>
                                      <w:t>[You can add an abstract or other key statement here. An abstract is typically a short summary of the document content.]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+CQQIAAHY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" filled="f" stroked="f" strokeweight=".5pt">
                    <v:textbox inset="0,0,0,0">
                      <w:txbxContent>
                        <w:p w:rsidR="00D01B67" w:rsidRPr="00D902A4" w:rsidRDefault="005A2C06">
                          <w:pPr>
                            <w:pStyle w:val="Title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9B5ECE6E5F97427F875B15431D17276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902A4" w:rsidRPr="00D902A4">
                                <w:rPr>
                                  <w:sz w:val="72"/>
                                  <w:szCs w:val="72"/>
                                </w:rPr>
                                <w:t>Requirements Engineering Report</w:t>
                              </w:r>
                            </w:sdtContent>
                          </w:sdt>
                        </w:p>
                        <w:p w:rsidR="00D902A4" w:rsidRPr="00A416B2" w:rsidRDefault="00D902A4">
                          <w:pPr>
                            <w:pStyle w:val="Abstract"/>
                            <w:rPr>
                              <w:i w:val="0"/>
                            </w:rPr>
                          </w:pPr>
                          <w:r>
                            <w:t>Date:</w:t>
                          </w:r>
                          <w:r w:rsidR="00A416B2">
                            <w:t xml:space="preserve"> </w:t>
                          </w:r>
                          <w:r w:rsidR="000F256D">
                            <w:rPr>
                              <w:i w:val="0"/>
                            </w:rPr>
                            <w:t>February 17, 2016</w:t>
                          </w:r>
                        </w:p>
                        <w:p w:rsidR="00D902A4" w:rsidRDefault="00D902A4">
                          <w:pPr>
                            <w:pStyle w:val="Abstract"/>
                          </w:pPr>
                          <w:r>
                            <w:t>Version:</w:t>
                          </w:r>
                          <w:r w:rsidR="00DC6701">
                            <w:t xml:space="preserve"> v0.00</w:t>
                          </w:r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06482083AAEA428D9F2E20F3C08D978D"/>
                            </w:placeholder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01B67" w:rsidRDefault="00583F71">
                              <w:pPr>
                                <w:pStyle w:val="Abstract"/>
                              </w:pPr>
                              <w:r>
                                <w:t>[You can add an abstract or other key statement here. An abstract is typically a short summary of the document content.]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571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1B67" w:rsidRDefault="00D902A4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D17B05"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>Team Name</w:t>
                                </w:r>
                                <w:r w:rsidR="00DC6701" w:rsidRPr="00D17B05"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 xml:space="preserve">: </w:t>
                                </w:r>
                                <w:r w:rsidR="00DC6701">
                                  <w:rPr>
                                    <w:sz w:val="48"/>
                                    <w:szCs w:val="48"/>
                                  </w:rPr>
                                  <w:t xml:space="preserve">Team </w:t>
                                </w:r>
                                <w:proofErr w:type="spellStart"/>
                                <w:r w:rsidR="00DC6701">
                                  <w:rPr>
                                    <w:sz w:val="48"/>
                                    <w:szCs w:val="48"/>
                                  </w:rPr>
                                  <w:t>StarMony</w:t>
                                </w:r>
                                <w:proofErr w:type="spellEnd"/>
                              </w:p>
                              <w:p w:rsidR="00D902A4" w:rsidRPr="00A416B2" w:rsidRDefault="00D902A4">
                                <w:pPr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D17B05"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>Software Project Name</w:t>
                                </w:r>
                                <w:r w:rsidR="00D17B05" w:rsidRPr="00D17B05"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>:</w:t>
                                </w:r>
                                <w:r w:rsidR="00A416B2"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A416B2">
                                  <w:rPr>
                                    <w:sz w:val="48"/>
                                    <w:szCs w:val="48"/>
                                  </w:rPr>
                                  <w:t>Prescribe</w:t>
                                </w:r>
                              </w:p>
                              <w:p w:rsidR="00D902A4" w:rsidRPr="005B356C" w:rsidRDefault="00D902A4">
                                <w:pPr>
                                  <w:rPr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5B356C"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>Team Members</w:t>
                                </w:r>
                              </w:p>
                              <w:p w:rsidR="00D902A4" w:rsidRPr="00A416B2" w:rsidRDefault="00D902A4" w:rsidP="00D902A4">
                                <w:pPr>
                                  <w:ind w:left="720"/>
                                  <w:rPr>
                                    <w:i/>
                                    <w:sz w:val="48"/>
                                    <w:szCs w:val="48"/>
                                  </w:rPr>
                                </w:pPr>
                                <w:r w:rsidRPr="005B356C">
                                  <w:rPr>
                                    <w:b/>
                                    <w:i/>
                                    <w:sz w:val="48"/>
                                    <w:szCs w:val="48"/>
                                  </w:rPr>
                                  <w:t>Project Manager:</w:t>
                                </w:r>
                                <w:r w:rsidR="00A416B2">
                                  <w:rPr>
                                    <w:b/>
                                    <w:i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A416B2" w:rsidRPr="00A416B2">
                                  <w:rPr>
                                    <w:sz w:val="48"/>
                                    <w:szCs w:val="48"/>
                                  </w:rPr>
                                  <w:t>Jeremy Brown</w:t>
                                </w:r>
                              </w:p>
                              <w:p w:rsidR="00D902A4" w:rsidRPr="00A416B2" w:rsidRDefault="00D902A4" w:rsidP="00D902A4">
                                <w:pPr>
                                  <w:ind w:left="720"/>
                                  <w:rPr>
                                    <w:i/>
                                    <w:sz w:val="48"/>
                                    <w:szCs w:val="48"/>
                                  </w:rPr>
                                </w:pPr>
                                <w:r w:rsidRPr="005B356C">
                                  <w:rPr>
                                    <w:b/>
                                    <w:i/>
                                    <w:sz w:val="48"/>
                                    <w:szCs w:val="48"/>
                                  </w:rPr>
                                  <w:t>Quality Assurance:</w:t>
                                </w:r>
                                <w:r w:rsidR="00A416B2">
                                  <w:rPr>
                                    <w:b/>
                                    <w:i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A416B2" w:rsidRPr="00A416B2">
                                  <w:rPr>
                                    <w:sz w:val="48"/>
                                    <w:szCs w:val="48"/>
                                  </w:rPr>
                                  <w:t xml:space="preserve">Brandyn </w:t>
                                </w:r>
                                <w:proofErr w:type="spellStart"/>
                                <w:r w:rsidR="00A416B2" w:rsidRPr="00A416B2">
                                  <w:rPr>
                                    <w:sz w:val="48"/>
                                    <w:szCs w:val="48"/>
                                  </w:rPr>
                                  <w:t>Deffinbaugh</w:t>
                                </w:r>
                                <w:proofErr w:type="spellEnd"/>
                              </w:p>
                              <w:p w:rsidR="00D902A4" w:rsidRDefault="00D902A4" w:rsidP="00D902A4">
                                <w:pPr>
                                  <w:ind w:left="720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5B356C">
                                  <w:rPr>
                                    <w:b/>
                                    <w:i/>
                                    <w:sz w:val="48"/>
                                    <w:szCs w:val="48"/>
                                  </w:rPr>
                                  <w:t>Technical Lead:</w:t>
                                </w:r>
                                <w:r w:rsidR="00A416B2">
                                  <w:rPr>
                                    <w:sz w:val="48"/>
                                    <w:szCs w:val="48"/>
                                  </w:rPr>
                                  <w:t xml:space="preserve"> Mitchell Powell</w:t>
                                </w:r>
                              </w:p>
                              <w:p w:rsidR="00D902A4" w:rsidRDefault="00D902A4"/>
                              <w:p w:rsidR="00D01B67" w:rsidRDefault="00D01B6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gMiQ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" o:allowincell="f" o:allowoverlap="f" filled="f" stroked="f" strokeweight=".5pt">
                    <v:textbox style="mso-fit-shape-to-text:t" inset="0,0,0,0">
                      <w:txbxContent>
                        <w:p w:rsidR="00D01B67" w:rsidRDefault="00D902A4">
                          <w:pPr>
                            <w:rPr>
                              <w:sz w:val="48"/>
                              <w:szCs w:val="48"/>
                            </w:rPr>
                          </w:pPr>
                          <w:r w:rsidRPr="00D17B05">
                            <w:rPr>
                              <w:b/>
                              <w:sz w:val="48"/>
                              <w:szCs w:val="48"/>
                            </w:rPr>
                            <w:t>Team Name</w:t>
                          </w:r>
                          <w:r w:rsidR="00DC6701" w:rsidRPr="00D17B05">
                            <w:rPr>
                              <w:b/>
                              <w:sz w:val="48"/>
                              <w:szCs w:val="48"/>
                            </w:rPr>
                            <w:t xml:space="preserve">: </w:t>
                          </w:r>
                          <w:r w:rsidR="00DC6701">
                            <w:rPr>
                              <w:sz w:val="48"/>
                              <w:szCs w:val="48"/>
                            </w:rPr>
                            <w:t xml:space="preserve">Team </w:t>
                          </w:r>
                          <w:proofErr w:type="spellStart"/>
                          <w:r w:rsidR="00DC6701">
                            <w:rPr>
                              <w:sz w:val="48"/>
                              <w:szCs w:val="48"/>
                            </w:rPr>
                            <w:t>StarMony</w:t>
                          </w:r>
                          <w:proofErr w:type="spellEnd"/>
                        </w:p>
                        <w:p w:rsidR="00D902A4" w:rsidRPr="00A416B2" w:rsidRDefault="00D902A4">
                          <w:pPr>
                            <w:rPr>
                              <w:sz w:val="48"/>
                              <w:szCs w:val="48"/>
                            </w:rPr>
                          </w:pPr>
                          <w:r w:rsidRPr="00D17B05">
                            <w:rPr>
                              <w:b/>
                              <w:sz w:val="48"/>
                              <w:szCs w:val="48"/>
                            </w:rPr>
                            <w:t>Software Project Name</w:t>
                          </w:r>
                          <w:r w:rsidR="00D17B05" w:rsidRPr="00D17B05">
                            <w:rPr>
                              <w:b/>
                              <w:sz w:val="48"/>
                              <w:szCs w:val="48"/>
                            </w:rPr>
                            <w:t>:</w:t>
                          </w:r>
                          <w:r w:rsidR="00A416B2">
                            <w:rPr>
                              <w:b/>
                              <w:sz w:val="48"/>
                              <w:szCs w:val="48"/>
                            </w:rPr>
                            <w:t xml:space="preserve"> </w:t>
                          </w:r>
                          <w:r w:rsidR="00A416B2">
                            <w:rPr>
                              <w:sz w:val="48"/>
                              <w:szCs w:val="48"/>
                            </w:rPr>
                            <w:t>Prescribe</w:t>
                          </w:r>
                        </w:p>
                        <w:p w:rsidR="00D902A4" w:rsidRPr="005B356C" w:rsidRDefault="00D902A4">
                          <w:pPr>
                            <w:rPr>
                              <w:b/>
                              <w:sz w:val="48"/>
                              <w:szCs w:val="48"/>
                            </w:rPr>
                          </w:pPr>
                          <w:r w:rsidRPr="005B356C">
                            <w:rPr>
                              <w:b/>
                              <w:sz w:val="48"/>
                              <w:szCs w:val="48"/>
                            </w:rPr>
                            <w:t>Team Members</w:t>
                          </w:r>
                        </w:p>
                        <w:p w:rsidR="00D902A4" w:rsidRPr="00A416B2" w:rsidRDefault="00D902A4" w:rsidP="00D902A4">
                          <w:pPr>
                            <w:ind w:left="720"/>
                            <w:rPr>
                              <w:i/>
                              <w:sz w:val="48"/>
                              <w:szCs w:val="48"/>
                            </w:rPr>
                          </w:pPr>
                          <w:r w:rsidRPr="005B356C">
                            <w:rPr>
                              <w:b/>
                              <w:i/>
                              <w:sz w:val="48"/>
                              <w:szCs w:val="48"/>
                            </w:rPr>
                            <w:t>Project Manager:</w:t>
                          </w:r>
                          <w:r w:rsidR="00A416B2">
                            <w:rPr>
                              <w:b/>
                              <w:i/>
                              <w:sz w:val="48"/>
                              <w:szCs w:val="48"/>
                            </w:rPr>
                            <w:t xml:space="preserve"> </w:t>
                          </w:r>
                          <w:r w:rsidR="00A416B2" w:rsidRPr="00A416B2">
                            <w:rPr>
                              <w:sz w:val="48"/>
                              <w:szCs w:val="48"/>
                            </w:rPr>
                            <w:t>Jeremy Brown</w:t>
                          </w:r>
                        </w:p>
                        <w:p w:rsidR="00D902A4" w:rsidRPr="00A416B2" w:rsidRDefault="00D902A4" w:rsidP="00D902A4">
                          <w:pPr>
                            <w:ind w:left="720"/>
                            <w:rPr>
                              <w:i/>
                              <w:sz w:val="48"/>
                              <w:szCs w:val="48"/>
                            </w:rPr>
                          </w:pPr>
                          <w:r w:rsidRPr="005B356C">
                            <w:rPr>
                              <w:b/>
                              <w:i/>
                              <w:sz w:val="48"/>
                              <w:szCs w:val="48"/>
                            </w:rPr>
                            <w:t>Quality Assurance:</w:t>
                          </w:r>
                          <w:r w:rsidR="00A416B2">
                            <w:rPr>
                              <w:b/>
                              <w:i/>
                              <w:sz w:val="48"/>
                              <w:szCs w:val="48"/>
                            </w:rPr>
                            <w:t xml:space="preserve"> </w:t>
                          </w:r>
                          <w:r w:rsidR="00A416B2" w:rsidRPr="00A416B2">
                            <w:rPr>
                              <w:sz w:val="48"/>
                              <w:szCs w:val="48"/>
                            </w:rPr>
                            <w:t xml:space="preserve">Brandyn </w:t>
                          </w:r>
                          <w:proofErr w:type="spellStart"/>
                          <w:r w:rsidR="00A416B2" w:rsidRPr="00A416B2">
                            <w:rPr>
                              <w:sz w:val="48"/>
                              <w:szCs w:val="48"/>
                            </w:rPr>
                            <w:t>Deffinbaugh</w:t>
                          </w:r>
                          <w:proofErr w:type="spellEnd"/>
                        </w:p>
                        <w:p w:rsidR="00D902A4" w:rsidRDefault="00D902A4" w:rsidP="00D902A4">
                          <w:pPr>
                            <w:ind w:left="720"/>
                            <w:rPr>
                              <w:sz w:val="48"/>
                              <w:szCs w:val="48"/>
                            </w:rPr>
                          </w:pPr>
                          <w:r w:rsidRPr="005B356C">
                            <w:rPr>
                              <w:b/>
                              <w:i/>
                              <w:sz w:val="48"/>
                              <w:szCs w:val="48"/>
                            </w:rPr>
                            <w:t>Technical Lead:</w:t>
                          </w:r>
                          <w:r w:rsidR="00A416B2">
                            <w:rPr>
                              <w:sz w:val="48"/>
                              <w:szCs w:val="48"/>
                            </w:rPr>
                            <w:t xml:space="preserve"> Mitchell Powell</w:t>
                          </w:r>
                        </w:p>
                        <w:p w:rsidR="00D902A4" w:rsidRDefault="00D902A4"/>
                        <w:p w:rsidR="00D01B67" w:rsidRDefault="00D01B67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sz w:val="20"/>
        </w:rPr>
        <w:id w:val="-17782404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531B0" w:rsidRDefault="007531B0">
          <w:pPr>
            <w:pStyle w:val="TOCHeading"/>
          </w:pPr>
          <w:r>
            <w:t>Contents</w:t>
          </w:r>
        </w:p>
        <w:p w:rsidR="00F70326" w:rsidRDefault="007531B0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643945" w:history="1">
            <w:r w:rsidR="00F70326" w:rsidRPr="000046C7">
              <w:rPr>
                <w:rStyle w:val="Hyperlink"/>
              </w:rPr>
              <w:t>1.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Introduction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_Toc410643945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1</w:t>
            </w:r>
            <w:r w:rsidR="00F70326">
              <w:rPr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6" w:history="1">
            <w:r w:rsidR="00F70326" w:rsidRPr="000046C7">
              <w:rPr>
                <w:rStyle w:val="Hyperlink"/>
                <w:noProof/>
              </w:rPr>
              <w:t>1.1.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Project Objective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_Toc410643946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1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7" w:history="1">
            <w:r w:rsidR="00F70326" w:rsidRPr="000046C7">
              <w:rPr>
                <w:rStyle w:val="Hyperlink"/>
                <w:noProof/>
              </w:rPr>
              <w:t>1.2.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DC6701">
              <w:rPr>
                <w:rStyle w:val="Hyperlink"/>
                <w:noProof/>
              </w:rPr>
              <w:t>Project Scop</w:t>
            </w:r>
            <w:r w:rsidR="00F70326" w:rsidRPr="000046C7">
              <w:rPr>
                <w:rStyle w:val="Hyperlink"/>
                <w:noProof/>
              </w:rPr>
              <w:t>e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_Toc410643947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1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8" w:history="1">
            <w:r w:rsidR="00F70326" w:rsidRPr="000046C7">
              <w:rPr>
                <w:rStyle w:val="Hyperlink"/>
                <w:noProof/>
              </w:rPr>
              <w:t>1.3.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Success Criteria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_Toc410643948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1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49" w:history="1">
            <w:r w:rsidR="00F70326" w:rsidRPr="000046C7">
              <w:rPr>
                <w:rStyle w:val="Hyperlink"/>
                <w:noProof/>
              </w:rPr>
              <w:t>1.4.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Collaboration with Stakeholders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_Toc410643949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1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50" w:history="1">
            <w:r w:rsidR="00F70326" w:rsidRPr="000046C7">
              <w:rPr>
                <w:rStyle w:val="Hyperlink"/>
              </w:rPr>
              <w:t>2.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Project Plan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_Toc410643950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2</w:t>
            </w:r>
            <w:r w:rsidR="00F70326">
              <w:rPr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1" w:history="1">
            <w:r w:rsidR="00F70326" w:rsidRPr="000046C7">
              <w:rPr>
                <w:rStyle w:val="Hyperlink"/>
                <w:noProof/>
              </w:rPr>
              <w:t>2.1.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Work Breakdown Structure (WBS)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_Toc410643951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2" w:history="1">
            <w:r w:rsidR="00F70326" w:rsidRPr="000046C7">
              <w:rPr>
                <w:rStyle w:val="Hyperlink"/>
                <w:noProof/>
              </w:rPr>
              <w:t>2.2.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Project Resources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_Toc410643952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3" w:history="1">
            <w:r w:rsidR="00F70326" w:rsidRPr="000046C7">
              <w:rPr>
                <w:rStyle w:val="Hyperlink"/>
                <w:noProof/>
              </w:rPr>
              <w:t>2.3.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Responsibility Matrix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_Toc410643953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4" w:history="1">
            <w:r w:rsidR="00F70326" w:rsidRPr="000046C7">
              <w:rPr>
                <w:rStyle w:val="Hyperlink"/>
                <w:noProof/>
              </w:rPr>
              <w:t>2.4.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Gantt Chart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_Toc410643954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5" w:history="1">
            <w:r w:rsidR="00F70326" w:rsidRPr="000046C7">
              <w:rPr>
                <w:rStyle w:val="Hyperlink"/>
                <w:noProof/>
              </w:rPr>
              <w:t>2.5.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Pert Chart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_Toc410643955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6" w:history="1">
            <w:r w:rsidR="00F70326" w:rsidRPr="000046C7">
              <w:rPr>
                <w:rStyle w:val="Hyperlink"/>
                <w:noProof/>
              </w:rPr>
              <w:t>2.6.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Cost Estimation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_Toc410643956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3"/>
            <w:tabs>
              <w:tab w:val="left" w:pos="132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7" w:history="1">
            <w:r w:rsidR="00F70326" w:rsidRPr="000046C7">
              <w:rPr>
                <w:rStyle w:val="Hyperlink"/>
                <w:noProof/>
              </w:rPr>
              <w:t>2.6.1.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Function Point Estimation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_Toc410643957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3"/>
            <w:tabs>
              <w:tab w:val="left" w:pos="132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8" w:history="1">
            <w:r w:rsidR="00F70326" w:rsidRPr="000046C7">
              <w:rPr>
                <w:rStyle w:val="Hyperlink"/>
                <w:noProof/>
              </w:rPr>
              <w:t>2.6.2.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Lines of Code Estimation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_Toc410643958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3"/>
            <w:tabs>
              <w:tab w:val="left" w:pos="132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59" w:history="1">
            <w:r w:rsidR="00F70326" w:rsidRPr="000046C7">
              <w:rPr>
                <w:rStyle w:val="Hyperlink"/>
                <w:noProof/>
              </w:rPr>
              <w:t>2.6.3.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Cost Estimates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_Toc410643959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0" w:history="1">
            <w:r w:rsidR="00F70326" w:rsidRPr="000046C7">
              <w:rPr>
                <w:rStyle w:val="Hyperlink"/>
                <w:noProof/>
              </w:rPr>
              <w:t>2.7.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Risk Plan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_Toc410643960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1" w:history="1">
            <w:r w:rsidR="00F70326" w:rsidRPr="000046C7">
              <w:rPr>
                <w:rStyle w:val="Hyperlink"/>
                <w:noProof/>
              </w:rPr>
              <w:t>2.8.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Project Monitoring and Control Mechanisms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_Toc410643961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2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62" w:history="1">
            <w:r w:rsidR="00F70326" w:rsidRPr="000046C7">
              <w:rPr>
                <w:rStyle w:val="Hyperlink"/>
              </w:rPr>
              <w:t>3.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Requirements/Analysis Models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_Toc410643962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3</w:t>
            </w:r>
            <w:r w:rsidR="00F70326">
              <w:rPr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3" w:history="1">
            <w:r w:rsidR="00F70326" w:rsidRPr="000046C7">
              <w:rPr>
                <w:rStyle w:val="Hyperlink"/>
                <w:noProof/>
              </w:rPr>
              <w:t>3.1.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Major Software Functions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_Toc410643963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4" w:history="1">
            <w:r w:rsidR="00F70326" w:rsidRPr="000046C7">
              <w:rPr>
                <w:rStyle w:val="Hyperlink"/>
                <w:noProof/>
              </w:rPr>
              <w:t>3.2.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Use Case Diagrams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_Toc410643964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5" w:history="1">
            <w:r w:rsidR="00F70326" w:rsidRPr="000046C7">
              <w:rPr>
                <w:rStyle w:val="Hyperlink"/>
                <w:noProof/>
              </w:rPr>
              <w:t>3.3.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Use Case Descriptions (Fully Dressed)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_Toc410643965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6" w:history="1">
            <w:r w:rsidR="00F70326" w:rsidRPr="000046C7">
              <w:rPr>
                <w:rStyle w:val="Hyperlink"/>
                <w:noProof/>
              </w:rPr>
              <w:t>3.4.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Activity Diagrams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_Toc410643966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7" w:history="1">
            <w:r w:rsidR="00F70326" w:rsidRPr="000046C7">
              <w:rPr>
                <w:rStyle w:val="Hyperlink"/>
                <w:noProof/>
              </w:rPr>
              <w:t>3.5.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Sequence Diagrams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_Toc410643967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8" w:history="1">
            <w:r w:rsidR="00F70326" w:rsidRPr="000046C7">
              <w:rPr>
                <w:rStyle w:val="Hyperlink"/>
                <w:noProof/>
              </w:rPr>
              <w:t>3.6.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Requirements Class Models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_Toc410643968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69" w:history="1">
            <w:r w:rsidR="00F70326" w:rsidRPr="000046C7">
              <w:rPr>
                <w:rStyle w:val="Hyperlink"/>
                <w:noProof/>
              </w:rPr>
              <w:t>3.7.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Prototype Description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_Toc410643969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70" w:history="1">
            <w:r w:rsidR="00F70326" w:rsidRPr="000046C7">
              <w:rPr>
                <w:rStyle w:val="Hyperlink"/>
                <w:noProof/>
              </w:rPr>
              <w:t>3.8.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Data Dictionary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_Toc410643970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71" w:history="1">
            <w:r w:rsidR="00F70326" w:rsidRPr="000046C7">
              <w:rPr>
                <w:rStyle w:val="Hyperlink"/>
                <w:noProof/>
              </w:rPr>
              <w:t>3.9.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Limitations and Constraints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_Toc410643971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2"/>
            <w:tabs>
              <w:tab w:val="left" w:pos="88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10643972" w:history="1">
            <w:r w:rsidR="00F70326" w:rsidRPr="000046C7">
              <w:rPr>
                <w:rStyle w:val="Hyperlink"/>
                <w:noProof/>
              </w:rPr>
              <w:t>3.10.</w:t>
            </w:r>
            <w:r w:rsidR="00F703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  <w:noProof/>
              </w:rPr>
              <w:t>Non-functional Requirements</w:t>
            </w:r>
            <w:r w:rsidR="00F70326">
              <w:rPr>
                <w:noProof/>
                <w:webHidden/>
              </w:rPr>
              <w:tab/>
            </w:r>
            <w:r w:rsidR="00F70326">
              <w:rPr>
                <w:noProof/>
                <w:webHidden/>
              </w:rPr>
              <w:fldChar w:fldCharType="begin"/>
            </w:r>
            <w:r w:rsidR="00F70326">
              <w:rPr>
                <w:noProof/>
                <w:webHidden/>
              </w:rPr>
              <w:instrText xml:space="preserve"> PAGEREF _Toc410643972 \h </w:instrText>
            </w:r>
            <w:r w:rsidR="00F70326">
              <w:rPr>
                <w:noProof/>
                <w:webHidden/>
              </w:rPr>
            </w:r>
            <w:r w:rsidR="00F70326">
              <w:rPr>
                <w:noProof/>
                <w:webHidden/>
              </w:rPr>
              <w:fldChar w:fldCharType="separate"/>
            </w:r>
            <w:r w:rsidR="00F70326">
              <w:rPr>
                <w:noProof/>
                <w:webHidden/>
              </w:rPr>
              <w:t>3</w:t>
            </w:r>
            <w:r w:rsidR="00F70326">
              <w:rPr>
                <w:noProof/>
                <w:webHidden/>
              </w:rPr>
              <w:fldChar w:fldCharType="end"/>
            </w:r>
          </w:hyperlink>
        </w:p>
        <w:p w:rsidR="00F70326" w:rsidRDefault="005A2C06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73" w:history="1">
            <w:r w:rsidR="00F70326" w:rsidRPr="000046C7">
              <w:rPr>
                <w:rStyle w:val="Hyperlink"/>
              </w:rPr>
              <w:t>4.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Problems Encountered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_Toc410643973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4</w:t>
            </w:r>
            <w:r w:rsidR="00F70326">
              <w:rPr>
                <w:webHidden/>
              </w:rPr>
              <w:fldChar w:fldCharType="end"/>
            </w:r>
          </w:hyperlink>
        </w:p>
        <w:p w:rsidR="00F70326" w:rsidRDefault="005A2C06">
          <w:pPr>
            <w:pStyle w:val="TOC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eastAsia="en-US"/>
            </w:rPr>
          </w:pPr>
          <w:hyperlink w:anchor="_Toc410643974" w:history="1">
            <w:r w:rsidR="00F70326" w:rsidRPr="000046C7">
              <w:rPr>
                <w:rStyle w:val="Hyperlink"/>
              </w:rPr>
              <w:t>5.</w:t>
            </w:r>
            <w:r w:rsidR="00F70326">
              <w:rPr>
                <w:rFonts w:eastAsiaTheme="minorEastAsia"/>
                <w:color w:val="auto"/>
                <w:kern w:val="0"/>
                <w:szCs w:val="22"/>
                <w:lang w:eastAsia="en-US"/>
              </w:rPr>
              <w:tab/>
            </w:r>
            <w:r w:rsidR="00F70326" w:rsidRPr="000046C7">
              <w:rPr>
                <w:rStyle w:val="Hyperlink"/>
              </w:rPr>
              <w:t>Bibliography</w:t>
            </w:r>
            <w:r w:rsidR="00F70326">
              <w:rPr>
                <w:webHidden/>
              </w:rPr>
              <w:tab/>
            </w:r>
            <w:r w:rsidR="00F70326">
              <w:rPr>
                <w:webHidden/>
              </w:rPr>
              <w:fldChar w:fldCharType="begin"/>
            </w:r>
            <w:r w:rsidR="00F70326">
              <w:rPr>
                <w:webHidden/>
              </w:rPr>
              <w:instrText xml:space="preserve"> PAGEREF _Toc410643974 \h </w:instrText>
            </w:r>
            <w:r w:rsidR="00F70326">
              <w:rPr>
                <w:webHidden/>
              </w:rPr>
            </w:r>
            <w:r w:rsidR="00F70326">
              <w:rPr>
                <w:webHidden/>
              </w:rPr>
              <w:fldChar w:fldCharType="separate"/>
            </w:r>
            <w:r w:rsidR="00F70326">
              <w:rPr>
                <w:webHidden/>
              </w:rPr>
              <w:t>5</w:t>
            </w:r>
            <w:r w:rsidR="00F70326">
              <w:rPr>
                <w:webHidden/>
              </w:rPr>
              <w:fldChar w:fldCharType="end"/>
            </w:r>
          </w:hyperlink>
        </w:p>
        <w:p w:rsidR="007531B0" w:rsidRDefault="007531B0">
          <w:r>
            <w:rPr>
              <w:b/>
              <w:bCs/>
              <w:noProof/>
            </w:rPr>
            <w:fldChar w:fldCharType="end"/>
          </w:r>
        </w:p>
      </w:sdtContent>
    </w:sdt>
    <w:p w:rsidR="00D01B67" w:rsidRDefault="00D01B67">
      <w:pPr>
        <w:sectPr w:rsidR="00D01B67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D01B67" w:rsidRDefault="00D902A4" w:rsidP="007531B0">
      <w:pPr>
        <w:pStyle w:val="Heading1"/>
        <w:numPr>
          <w:ilvl w:val="0"/>
          <w:numId w:val="27"/>
        </w:numPr>
      </w:pPr>
      <w:bookmarkStart w:id="0" w:name="_Toc410643945"/>
      <w:r w:rsidRPr="007531B0">
        <w:lastRenderedPageBreak/>
        <w:t>Introduction</w:t>
      </w:r>
      <w:bookmarkEnd w:id="0"/>
    </w:p>
    <w:p w:rsidR="00D01B67" w:rsidRDefault="007531B0" w:rsidP="007531B0">
      <w:pPr>
        <w:pStyle w:val="Heading2"/>
        <w:numPr>
          <w:ilvl w:val="1"/>
          <w:numId w:val="27"/>
        </w:numPr>
      </w:pPr>
      <w:bookmarkStart w:id="1" w:name="_Toc410643946"/>
      <w:r>
        <w:t xml:space="preserve">Project </w:t>
      </w:r>
      <w:r w:rsidRPr="007531B0">
        <w:t>Objective</w:t>
      </w:r>
      <w:bookmarkEnd w:id="1"/>
    </w:p>
    <w:p w:rsidR="007531B0" w:rsidRDefault="000F256D" w:rsidP="003B7663">
      <w:pPr>
        <w:ind w:left="720"/>
      </w:pPr>
      <w:r>
        <w:t>The objective of our project is to provide a web application that can aid users in the discovery of new music based on their musical preferences.</w:t>
      </w:r>
    </w:p>
    <w:p w:rsidR="003B7663" w:rsidRDefault="000F256D" w:rsidP="003B7663">
      <w:pPr>
        <w:pStyle w:val="Heading2"/>
        <w:numPr>
          <w:ilvl w:val="1"/>
          <w:numId w:val="27"/>
        </w:numPr>
      </w:pPr>
      <w:bookmarkStart w:id="2" w:name="_Toc410643947"/>
      <w:r>
        <w:t>Pro</w:t>
      </w:r>
      <w:r w:rsidR="007531B0">
        <w:t>ject ScoPe</w:t>
      </w:r>
      <w:bookmarkEnd w:id="2"/>
    </w:p>
    <w:p w:rsidR="003B7663" w:rsidRDefault="003B7663" w:rsidP="003B7663">
      <w:pPr>
        <w:pStyle w:val="ListParagraph"/>
        <w:numPr>
          <w:ilvl w:val="0"/>
          <w:numId w:val="35"/>
        </w:numPr>
      </w:pPr>
      <w:r>
        <w:t>Input an artist or a band into search field</w:t>
      </w:r>
    </w:p>
    <w:p w:rsidR="003B7663" w:rsidRDefault="003B7663" w:rsidP="003B7663">
      <w:pPr>
        <w:pStyle w:val="ListParagraph"/>
        <w:numPr>
          <w:ilvl w:val="1"/>
          <w:numId w:val="35"/>
        </w:numPr>
      </w:pPr>
      <w:r>
        <w:t>Will provide a similar list of artists or bands</w:t>
      </w:r>
    </w:p>
    <w:p w:rsidR="003B7663" w:rsidRDefault="003B7663" w:rsidP="003B7663">
      <w:pPr>
        <w:pStyle w:val="ListParagraph"/>
        <w:numPr>
          <w:ilvl w:val="0"/>
          <w:numId w:val="35"/>
        </w:numPr>
      </w:pPr>
      <w:r>
        <w:t>User can give feedback to train our model</w:t>
      </w:r>
    </w:p>
    <w:p w:rsidR="003B7663" w:rsidRDefault="003B7663" w:rsidP="003B7663">
      <w:pPr>
        <w:pStyle w:val="ListParagraph"/>
        <w:numPr>
          <w:ilvl w:val="1"/>
          <w:numId w:val="35"/>
        </w:numPr>
      </w:pPr>
      <w:r>
        <w:t>Up or down vote</w:t>
      </w:r>
    </w:p>
    <w:p w:rsidR="003B7663" w:rsidRDefault="003B7663" w:rsidP="003B7663">
      <w:pPr>
        <w:pStyle w:val="ListParagraph"/>
        <w:numPr>
          <w:ilvl w:val="1"/>
          <w:numId w:val="35"/>
        </w:numPr>
      </w:pPr>
      <w:r>
        <w:t>This will help grow the machine to give better feedback to our users</w:t>
      </w:r>
    </w:p>
    <w:p w:rsidR="003B7663" w:rsidRDefault="003B7663" w:rsidP="003B7663">
      <w:pPr>
        <w:pStyle w:val="ListParagraph"/>
        <w:numPr>
          <w:ilvl w:val="0"/>
          <w:numId w:val="35"/>
        </w:numPr>
      </w:pPr>
      <w:r>
        <w:t xml:space="preserve"> Can create account using Facebook or Google+</w:t>
      </w:r>
    </w:p>
    <w:p w:rsidR="003B7663" w:rsidRDefault="003B7663" w:rsidP="003B7663">
      <w:pPr>
        <w:pStyle w:val="ListParagraph"/>
        <w:numPr>
          <w:ilvl w:val="1"/>
          <w:numId w:val="35"/>
        </w:numPr>
      </w:pPr>
      <w:r>
        <w:t xml:space="preserve">If no account, the user can </w:t>
      </w:r>
      <w:r w:rsidRPr="003206AB">
        <w:rPr>
          <w:b/>
        </w:rPr>
        <w:t>ONLY</w:t>
      </w:r>
      <w:r>
        <w:t xml:space="preserve"> search</w:t>
      </w:r>
    </w:p>
    <w:p w:rsidR="003206AB" w:rsidRDefault="005C328A" w:rsidP="003206AB">
      <w:pPr>
        <w:pStyle w:val="ListParagraph"/>
        <w:numPr>
          <w:ilvl w:val="1"/>
          <w:numId w:val="35"/>
        </w:numPr>
      </w:pPr>
      <w:r>
        <w:t>Can post search results to Facebook or Google+</w:t>
      </w:r>
    </w:p>
    <w:p w:rsidR="003B7663" w:rsidRDefault="003B7663" w:rsidP="003B7663">
      <w:pPr>
        <w:pStyle w:val="ListParagraph"/>
        <w:numPr>
          <w:ilvl w:val="0"/>
          <w:numId w:val="35"/>
        </w:numPr>
      </w:pPr>
      <w:r>
        <w:t xml:space="preserve">When band is suggested the user can discover more about the band </w:t>
      </w:r>
    </w:p>
    <w:p w:rsidR="003B7663" w:rsidRDefault="003B7663" w:rsidP="003B7663">
      <w:pPr>
        <w:pStyle w:val="ListParagraph"/>
        <w:numPr>
          <w:ilvl w:val="1"/>
          <w:numId w:val="35"/>
        </w:numPr>
      </w:pPr>
      <w:r>
        <w:t>Bio, discography, etc.</w:t>
      </w:r>
    </w:p>
    <w:p w:rsidR="003B7663" w:rsidRDefault="003B7663" w:rsidP="003B7663">
      <w:pPr>
        <w:pStyle w:val="ListParagraph"/>
        <w:numPr>
          <w:ilvl w:val="0"/>
          <w:numId w:val="35"/>
        </w:numPr>
      </w:pPr>
      <w:r>
        <w:t>User can favorite an artist or band for later reference</w:t>
      </w:r>
    </w:p>
    <w:p w:rsidR="003206AB" w:rsidRDefault="003206AB" w:rsidP="003B7663">
      <w:pPr>
        <w:pStyle w:val="ListParagraph"/>
        <w:numPr>
          <w:ilvl w:val="0"/>
          <w:numId w:val="35"/>
        </w:numPr>
      </w:pPr>
      <w:r>
        <w:t xml:space="preserve">Top artists based on </w:t>
      </w:r>
      <w:proofErr w:type="spellStart"/>
      <w:r>
        <w:t>upvotes</w:t>
      </w:r>
      <w:proofErr w:type="spellEnd"/>
    </w:p>
    <w:p w:rsidR="003206AB" w:rsidRDefault="003206AB" w:rsidP="003206AB">
      <w:pPr>
        <w:pStyle w:val="ListParagraph"/>
        <w:numPr>
          <w:ilvl w:val="1"/>
          <w:numId w:val="35"/>
        </w:numPr>
      </w:pPr>
      <w:r>
        <w:t xml:space="preserve">Weekly, monthly, yearly, </w:t>
      </w:r>
      <w:proofErr w:type="spellStart"/>
      <w:r>
        <w:t>alltime</w:t>
      </w:r>
      <w:proofErr w:type="spellEnd"/>
    </w:p>
    <w:p w:rsidR="003206AB" w:rsidRDefault="003206AB" w:rsidP="003206AB">
      <w:pPr>
        <w:pStyle w:val="ListParagraph"/>
        <w:numPr>
          <w:ilvl w:val="1"/>
          <w:numId w:val="35"/>
        </w:numPr>
      </w:pPr>
      <w:r>
        <w:t>Featured artist</w:t>
      </w:r>
    </w:p>
    <w:p w:rsidR="003206AB" w:rsidRPr="003B7663" w:rsidRDefault="003206AB" w:rsidP="003206AB">
      <w:pPr>
        <w:pStyle w:val="ListParagraph"/>
        <w:numPr>
          <w:ilvl w:val="0"/>
          <w:numId w:val="35"/>
        </w:numPr>
      </w:pPr>
      <w:r>
        <w:t>Optimum stretch goal: can follow other users</w:t>
      </w:r>
    </w:p>
    <w:p w:rsidR="00D01B67" w:rsidRDefault="007531B0" w:rsidP="007531B0">
      <w:pPr>
        <w:pStyle w:val="Heading2"/>
        <w:numPr>
          <w:ilvl w:val="1"/>
          <w:numId w:val="27"/>
        </w:numPr>
      </w:pPr>
      <w:bookmarkStart w:id="3" w:name="_Toc410643948"/>
      <w:r>
        <w:t>Success Criteria</w:t>
      </w:r>
      <w:bookmarkEnd w:id="3"/>
    </w:p>
    <w:p w:rsidR="005C328A" w:rsidRDefault="005C328A" w:rsidP="005C328A">
      <w:pPr>
        <w:pStyle w:val="ListParagraph"/>
        <w:numPr>
          <w:ilvl w:val="0"/>
          <w:numId w:val="36"/>
        </w:numPr>
      </w:pPr>
      <w:r>
        <w:t xml:space="preserve">Search </w:t>
      </w:r>
      <w:r w:rsidR="003206AB">
        <w:t>Functionality</w:t>
      </w:r>
    </w:p>
    <w:p w:rsidR="003206AB" w:rsidRDefault="003206AB" w:rsidP="003206AB">
      <w:pPr>
        <w:pStyle w:val="ListParagraph"/>
        <w:numPr>
          <w:ilvl w:val="0"/>
          <w:numId w:val="36"/>
        </w:numPr>
      </w:pPr>
      <w:r>
        <w:t>Rating system integration</w:t>
      </w:r>
    </w:p>
    <w:p w:rsidR="005C328A" w:rsidRDefault="005C328A" w:rsidP="005C328A">
      <w:pPr>
        <w:pStyle w:val="ListParagraph"/>
        <w:numPr>
          <w:ilvl w:val="0"/>
          <w:numId w:val="36"/>
        </w:numPr>
      </w:pPr>
      <w:r>
        <w:t>Smooth web GUI</w:t>
      </w:r>
    </w:p>
    <w:p w:rsidR="005C328A" w:rsidRDefault="005C328A" w:rsidP="005C328A">
      <w:pPr>
        <w:pStyle w:val="ListParagraph"/>
        <w:numPr>
          <w:ilvl w:val="0"/>
          <w:numId w:val="36"/>
        </w:numPr>
      </w:pPr>
      <w:r>
        <w:t>Icon graphics</w:t>
      </w:r>
    </w:p>
    <w:p w:rsidR="005C328A" w:rsidRPr="005C328A" w:rsidRDefault="003206AB" w:rsidP="004B76A2">
      <w:pPr>
        <w:pStyle w:val="ListParagraph"/>
        <w:numPr>
          <w:ilvl w:val="1"/>
          <w:numId w:val="36"/>
        </w:numPr>
      </w:pPr>
      <w:r>
        <w:t>Sick Beethoven Gif</w:t>
      </w:r>
    </w:p>
    <w:p w:rsidR="00D01B67" w:rsidRDefault="007531B0" w:rsidP="007531B0">
      <w:pPr>
        <w:pStyle w:val="Heading2"/>
        <w:numPr>
          <w:ilvl w:val="1"/>
          <w:numId w:val="27"/>
        </w:numPr>
      </w:pPr>
      <w:bookmarkStart w:id="4" w:name="_Toc410643949"/>
      <w:r>
        <w:t>Collaboration with Stakeholders</w:t>
      </w:r>
      <w:bookmarkEnd w:id="4"/>
    </w:p>
    <w:p w:rsidR="003206AB" w:rsidRDefault="003206AB" w:rsidP="003206AB">
      <w:pPr>
        <w:pStyle w:val="ListParagraph"/>
        <w:numPr>
          <w:ilvl w:val="0"/>
          <w:numId w:val="38"/>
        </w:numPr>
      </w:pPr>
      <w:r>
        <w:t>End-Users</w:t>
      </w:r>
    </w:p>
    <w:p w:rsidR="003206AB" w:rsidRDefault="003206AB" w:rsidP="003206AB">
      <w:pPr>
        <w:pStyle w:val="ListParagraph"/>
        <w:numPr>
          <w:ilvl w:val="0"/>
          <w:numId w:val="38"/>
        </w:numPr>
      </w:pPr>
      <w:r>
        <w:t>Facebook</w:t>
      </w:r>
    </w:p>
    <w:p w:rsidR="003206AB" w:rsidRDefault="003206AB" w:rsidP="003206AB">
      <w:pPr>
        <w:pStyle w:val="ListParagraph"/>
        <w:numPr>
          <w:ilvl w:val="1"/>
          <w:numId w:val="38"/>
        </w:numPr>
      </w:pPr>
      <w:r>
        <w:t>Mark Zuckerberg</w:t>
      </w:r>
    </w:p>
    <w:p w:rsidR="003206AB" w:rsidRDefault="003206AB" w:rsidP="003206AB">
      <w:pPr>
        <w:pStyle w:val="ListParagraph"/>
        <w:numPr>
          <w:ilvl w:val="0"/>
          <w:numId w:val="38"/>
        </w:numPr>
      </w:pPr>
      <w:r>
        <w:t>Google</w:t>
      </w:r>
    </w:p>
    <w:p w:rsidR="003206AB" w:rsidRDefault="003206AB" w:rsidP="003206AB">
      <w:pPr>
        <w:pStyle w:val="ListParagraph"/>
        <w:numPr>
          <w:ilvl w:val="0"/>
          <w:numId w:val="38"/>
        </w:numPr>
      </w:pPr>
      <w:r>
        <w:t>Spotify</w:t>
      </w:r>
    </w:p>
    <w:p w:rsidR="003206AB" w:rsidRPr="003206AB" w:rsidRDefault="003206AB" w:rsidP="003206AB">
      <w:pPr>
        <w:pStyle w:val="ListParagraph"/>
        <w:numPr>
          <w:ilvl w:val="0"/>
          <w:numId w:val="38"/>
        </w:numPr>
      </w:pPr>
      <w:r>
        <w:t>Pandora</w:t>
      </w:r>
    </w:p>
    <w:p w:rsidR="00D01B67" w:rsidRDefault="00D01B67" w:rsidP="007531B0"/>
    <w:p w:rsidR="00D01B67" w:rsidRDefault="007531B0" w:rsidP="007531B0">
      <w:pPr>
        <w:pStyle w:val="Heading1"/>
        <w:numPr>
          <w:ilvl w:val="0"/>
          <w:numId w:val="27"/>
        </w:numPr>
      </w:pPr>
      <w:bookmarkStart w:id="5" w:name="_Toc410643950"/>
      <w:r>
        <w:lastRenderedPageBreak/>
        <w:t>Project Plan</w:t>
      </w:r>
      <w:bookmarkEnd w:id="5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6" w:name="_Toc410643951"/>
      <w:r>
        <w:t>Work Breakdown Structure (WBS)</w:t>
      </w:r>
      <w:bookmarkEnd w:id="6"/>
    </w:p>
    <w:p w:rsidR="007531B0" w:rsidRDefault="007531B0" w:rsidP="007531B0"/>
    <w:p w:rsidR="007531B0" w:rsidRDefault="007531B0" w:rsidP="007531B0">
      <w:pPr>
        <w:ind w:left="720"/>
      </w:pPr>
      <w:r>
        <w:t>Insert text of WBS.</w:t>
      </w:r>
    </w:p>
    <w:p w:rsidR="00A62720" w:rsidRDefault="00A62720" w:rsidP="007531B0">
      <w:pPr>
        <w:ind w:left="720"/>
      </w:pPr>
    </w:p>
    <w:p w:rsidR="00A62720" w:rsidRDefault="00A62720" w:rsidP="00A62720">
      <w:pPr>
        <w:pStyle w:val="ListParagraph"/>
        <w:numPr>
          <w:ilvl w:val="0"/>
          <w:numId w:val="39"/>
        </w:numPr>
      </w:pPr>
      <w:r>
        <w:t>Prescribe</w:t>
      </w:r>
    </w:p>
    <w:p w:rsidR="000A474E" w:rsidRDefault="000A474E" w:rsidP="00A62720">
      <w:pPr>
        <w:pStyle w:val="ListParagraph"/>
        <w:numPr>
          <w:ilvl w:val="1"/>
          <w:numId w:val="39"/>
        </w:numPr>
      </w:pPr>
      <w:r>
        <w:t>System Engineering</w:t>
      </w:r>
    </w:p>
    <w:p w:rsidR="000A474E" w:rsidRDefault="000A474E" w:rsidP="00A62720">
      <w:pPr>
        <w:pStyle w:val="ListParagraph"/>
        <w:numPr>
          <w:ilvl w:val="1"/>
          <w:numId w:val="39"/>
        </w:numPr>
      </w:pPr>
      <w:r>
        <w:t>Analysis</w:t>
      </w:r>
    </w:p>
    <w:p w:rsidR="000A474E" w:rsidRDefault="000A474E" w:rsidP="00A62720">
      <w:pPr>
        <w:pStyle w:val="ListParagraph"/>
        <w:numPr>
          <w:ilvl w:val="1"/>
          <w:numId w:val="39"/>
        </w:numPr>
      </w:pPr>
      <w:r>
        <w:t>Design</w:t>
      </w:r>
    </w:p>
    <w:p w:rsidR="000A474E" w:rsidRDefault="000A474E" w:rsidP="00A62720">
      <w:pPr>
        <w:pStyle w:val="ListParagraph"/>
        <w:numPr>
          <w:ilvl w:val="1"/>
          <w:numId w:val="39"/>
        </w:numPr>
      </w:pPr>
      <w:r>
        <w:t>Testing</w:t>
      </w:r>
    </w:p>
    <w:p w:rsidR="007531B0" w:rsidRDefault="007531B0" w:rsidP="007531B0"/>
    <w:p w:rsidR="007531B0" w:rsidRPr="007531B0" w:rsidRDefault="007531B0" w:rsidP="007531B0">
      <w:pPr>
        <w:pStyle w:val="Heading2"/>
        <w:numPr>
          <w:ilvl w:val="1"/>
          <w:numId w:val="27"/>
        </w:numPr>
      </w:pPr>
      <w:bookmarkStart w:id="7" w:name="_Toc410643952"/>
      <w:r>
        <w:t>Project Resources</w:t>
      </w:r>
      <w:bookmarkEnd w:id="7"/>
    </w:p>
    <w:p w:rsidR="00D01B67" w:rsidRDefault="00D01B67" w:rsidP="007531B0">
      <w:bookmarkStart w:id="8" w:name="_GoBack"/>
      <w:bookmarkEnd w:id="8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9" w:name="_Toc410643953"/>
      <w:r>
        <w:t>Responsibility Matrix</w:t>
      </w:r>
      <w:bookmarkEnd w:id="9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10" w:name="_Toc410643954"/>
      <w:r>
        <w:t>Gantt Chart</w:t>
      </w:r>
      <w:bookmarkEnd w:id="10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11" w:name="_Toc410643955"/>
      <w:r>
        <w:t>Pert Chart</w:t>
      </w:r>
      <w:bookmarkEnd w:id="11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12" w:name="_Toc410643956"/>
      <w:r>
        <w:t>Cost Estimation</w:t>
      </w:r>
      <w:bookmarkEnd w:id="12"/>
    </w:p>
    <w:p w:rsidR="007531B0" w:rsidRDefault="007531B0" w:rsidP="007531B0">
      <w:pPr>
        <w:pStyle w:val="Heading3"/>
        <w:numPr>
          <w:ilvl w:val="2"/>
          <w:numId w:val="27"/>
        </w:numPr>
      </w:pPr>
      <w:bookmarkStart w:id="13" w:name="_Toc410643957"/>
      <w:r>
        <w:t>Function Point Estimation</w:t>
      </w:r>
      <w:bookmarkEnd w:id="13"/>
    </w:p>
    <w:p w:rsidR="007531B0" w:rsidRDefault="007531B0" w:rsidP="007531B0">
      <w:pPr>
        <w:pStyle w:val="Heading3"/>
        <w:numPr>
          <w:ilvl w:val="2"/>
          <w:numId w:val="27"/>
        </w:numPr>
      </w:pPr>
      <w:bookmarkStart w:id="14" w:name="_Toc410643958"/>
      <w:r>
        <w:t>Lines of Code Estimation</w:t>
      </w:r>
      <w:bookmarkEnd w:id="14"/>
    </w:p>
    <w:p w:rsidR="007531B0" w:rsidRDefault="007531B0" w:rsidP="007531B0">
      <w:pPr>
        <w:pStyle w:val="Heading3"/>
        <w:numPr>
          <w:ilvl w:val="2"/>
          <w:numId w:val="27"/>
        </w:numPr>
      </w:pPr>
      <w:bookmarkStart w:id="15" w:name="_Toc410643959"/>
      <w:r>
        <w:t>Cost Estimates</w:t>
      </w:r>
      <w:bookmarkEnd w:id="15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16" w:name="_Toc410643960"/>
      <w:r>
        <w:t>Risk Plan</w:t>
      </w:r>
      <w:bookmarkEnd w:id="16"/>
    </w:p>
    <w:p w:rsidR="007531B0" w:rsidRPr="007531B0" w:rsidRDefault="007531B0" w:rsidP="007531B0">
      <w:pPr>
        <w:pStyle w:val="Heading2"/>
        <w:numPr>
          <w:ilvl w:val="1"/>
          <w:numId w:val="27"/>
        </w:numPr>
      </w:pPr>
      <w:bookmarkStart w:id="17" w:name="_Toc410643961"/>
      <w:r>
        <w:t>Project Monitoring and Control Mechanisms</w:t>
      </w:r>
      <w:bookmarkEnd w:id="17"/>
    </w:p>
    <w:p w:rsidR="007531B0" w:rsidRDefault="007531B0" w:rsidP="007531B0"/>
    <w:p w:rsidR="007531B0" w:rsidRPr="007531B0" w:rsidRDefault="007531B0" w:rsidP="007531B0"/>
    <w:p w:rsidR="007531B0" w:rsidRDefault="007531B0" w:rsidP="007531B0"/>
    <w:p w:rsidR="00D01B67" w:rsidRDefault="007531B0" w:rsidP="007531B0">
      <w:pPr>
        <w:pStyle w:val="Heading1"/>
        <w:numPr>
          <w:ilvl w:val="0"/>
          <w:numId w:val="27"/>
        </w:numPr>
      </w:pPr>
      <w:bookmarkStart w:id="18" w:name="_Toc410643962"/>
      <w:r>
        <w:lastRenderedPageBreak/>
        <w:t>Requirements/Analysis Models</w:t>
      </w:r>
      <w:bookmarkEnd w:id="18"/>
    </w:p>
    <w:p w:rsidR="00D01B67" w:rsidRDefault="000042D6" w:rsidP="007531B0">
      <w:pPr>
        <w:pStyle w:val="Heading2"/>
        <w:numPr>
          <w:ilvl w:val="1"/>
          <w:numId w:val="27"/>
        </w:numPr>
      </w:pPr>
      <w:bookmarkStart w:id="19" w:name="_Toc410643963"/>
      <w:r>
        <w:t>Major</w:t>
      </w:r>
      <w:r w:rsidR="007531B0">
        <w:t xml:space="preserve"> Software Functions</w:t>
      </w:r>
      <w:bookmarkEnd w:id="19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0" w:name="_Toc410643964"/>
      <w:r>
        <w:t>Use Case Diagrams</w:t>
      </w:r>
      <w:bookmarkEnd w:id="20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1" w:name="_Toc410643965"/>
      <w:r>
        <w:t>Use Case Descriptions (Fully Dressed)</w:t>
      </w:r>
      <w:bookmarkEnd w:id="21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2" w:name="_Toc410643966"/>
      <w:r>
        <w:t>Activity Diagrams</w:t>
      </w:r>
      <w:bookmarkEnd w:id="22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3" w:name="_Toc410643967"/>
      <w:r>
        <w:t>Sequence Diagrams</w:t>
      </w:r>
      <w:bookmarkEnd w:id="23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4" w:name="_Toc410643968"/>
      <w:r>
        <w:t>Requirements Class Models</w:t>
      </w:r>
      <w:bookmarkEnd w:id="24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5" w:name="_Toc410643969"/>
      <w:r>
        <w:t>Prototype Description</w:t>
      </w:r>
      <w:bookmarkEnd w:id="25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6" w:name="_Toc410643970"/>
      <w:r>
        <w:t>Data Dictionary</w:t>
      </w:r>
      <w:bookmarkEnd w:id="26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7" w:name="_Toc410643971"/>
      <w:r>
        <w:t>Limitations and Constraints</w:t>
      </w:r>
      <w:bookmarkEnd w:id="27"/>
    </w:p>
    <w:p w:rsidR="007531B0" w:rsidRDefault="007531B0" w:rsidP="007531B0">
      <w:pPr>
        <w:pStyle w:val="Heading2"/>
        <w:numPr>
          <w:ilvl w:val="1"/>
          <w:numId w:val="27"/>
        </w:numPr>
      </w:pPr>
      <w:bookmarkStart w:id="28" w:name="_Toc410643972"/>
      <w:r>
        <w:t>Non-functional Requirements</w:t>
      </w:r>
      <w:bookmarkEnd w:id="28"/>
    </w:p>
    <w:p w:rsidR="007531B0" w:rsidRPr="007531B0" w:rsidRDefault="007531B0" w:rsidP="007531B0"/>
    <w:p w:rsidR="007531B0" w:rsidRPr="007531B0" w:rsidRDefault="007531B0" w:rsidP="007531B0"/>
    <w:p w:rsidR="007531B0" w:rsidRDefault="007531B0">
      <w:r>
        <w:br w:type="page"/>
      </w:r>
    </w:p>
    <w:p w:rsidR="00D01B67" w:rsidRDefault="007531B0" w:rsidP="007531B0">
      <w:pPr>
        <w:pStyle w:val="Heading1"/>
        <w:numPr>
          <w:ilvl w:val="0"/>
          <w:numId w:val="27"/>
        </w:numPr>
      </w:pPr>
      <w:bookmarkStart w:id="29" w:name="_Toc410643973"/>
      <w:r>
        <w:lastRenderedPageBreak/>
        <w:t>Problems Encountered</w:t>
      </w:r>
      <w:bookmarkEnd w:id="29"/>
    </w:p>
    <w:p w:rsidR="007531B0" w:rsidRDefault="007531B0" w:rsidP="007531B0"/>
    <w:p w:rsidR="007531B0" w:rsidRDefault="007531B0">
      <w:r>
        <w:br w:type="page"/>
      </w:r>
    </w:p>
    <w:p w:rsidR="007531B0" w:rsidRDefault="007531B0" w:rsidP="007531B0">
      <w:pPr>
        <w:pStyle w:val="Heading1"/>
        <w:numPr>
          <w:ilvl w:val="0"/>
          <w:numId w:val="27"/>
        </w:numPr>
      </w:pPr>
      <w:bookmarkStart w:id="30" w:name="_Toc410643974"/>
      <w:r>
        <w:lastRenderedPageBreak/>
        <w:t>Bibliography</w:t>
      </w:r>
      <w:bookmarkEnd w:id="30"/>
    </w:p>
    <w:p w:rsidR="007531B0" w:rsidRDefault="007531B0" w:rsidP="007531B0"/>
    <w:p w:rsidR="007531B0" w:rsidRPr="007531B0" w:rsidRDefault="007531B0" w:rsidP="007531B0"/>
    <w:sectPr w:rsidR="007531B0" w:rsidRPr="007531B0">
      <w:headerReference w:type="default" r:id="rId12"/>
      <w:footerReference w:type="default" r:id="rId13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C06" w:rsidRDefault="005A2C06">
      <w:pPr>
        <w:spacing w:after="0" w:line="240" w:lineRule="auto"/>
      </w:pPr>
      <w:r>
        <w:separator/>
      </w:r>
    </w:p>
  </w:endnote>
  <w:endnote w:type="continuationSeparator" w:id="0">
    <w:p w:rsidR="005A2C06" w:rsidRDefault="005A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583F71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A474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C06" w:rsidRDefault="005A2C06">
      <w:pPr>
        <w:spacing w:after="0" w:line="240" w:lineRule="auto"/>
      </w:pPr>
      <w:r>
        <w:separator/>
      </w:r>
    </w:p>
  </w:footnote>
  <w:footnote w:type="continuationSeparator" w:id="0">
    <w:p w:rsidR="005A2C06" w:rsidRDefault="005A2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583F71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583F71">
    <w:pPr>
      <w:pStyle w:val="HeaderShaded"/>
    </w:pPr>
    <w:r>
      <w:fldChar w:fldCharType="begin"/>
    </w:r>
    <w:r>
      <w:instrText xml:space="preserve"> If </w:instrText>
    </w:r>
    <w:r w:rsidR="005A2C06">
      <w:fldChar w:fldCharType="begin"/>
    </w:r>
    <w:r w:rsidR="005A2C06">
      <w:instrText xml:space="preserve"> STYLEREF “Heading 1”  </w:instrText>
    </w:r>
    <w:r w:rsidR="005A2C06">
      <w:fldChar w:fldCharType="separate"/>
    </w:r>
    <w:r w:rsidR="000A474E">
      <w:rPr>
        <w:noProof/>
      </w:rPr>
      <w:instrText>Bibliography</w:instrText>
    </w:r>
    <w:r w:rsidR="005A2C06"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>
      <w:fldChar w:fldCharType="separate"/>
    </w:r>
    <w:r w:rsidR="000A474E">
      <w:rPr>
        <w:noProof/>
      </w:rPr>
      <w:instrText>Bibliography</w:instrText>
    </w:r>
    <w:r>
      <w:rPr>
        <w:noProof/>
      </w:rPr>
      <w:fldChar w:fldCharType="end"/>
    </w:r>
    <w:r>
      <w:fldChar w:fldCharType="separate"/>
    </w:r>
    <w:r w:rsidR="000A474E">
      <w:rPr>
        <w:noProof/>
      </w:rPr>
      <w:t>Bibliography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28B33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B32190"/>
    <w:multiLevelType w:val="multilevel"/>
    <w:tmpl w:val="9CA4ABB8"/>
    <w:numStyleLink w:val="AnnualReport"/>
  </w:abstractNum>
  <w:abstractNum w:abstractNumId="12" w15:restartNumberingAfterBreak="0">
    <w:nsid w:val="15FF1690"/>
    <w:multiLevelType w:val="hybridMultilevel"/>
    <w:tmpl w:val="8E20D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0E468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17BA0280"/>
    <w:multiLevelType w:val="hybridMultilevel"/>
    <w:tmpl w:val="3918A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4867446"/>
    <w:multiLevelType w:val="hybridMultilevel"/>
    <w:tmpl w:val="E2FA0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99B35D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4431462D"/>
    <w:multiLevelType w:val="hybridMultilevel"/>
    <w:tmpl w:val="EE3E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82BB6"/>
    <w:multiLevelType w:val="hybridMultilevel"/>
    <w:tmpl w:val="529C992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57D66744"/>
    <w:multiLevelType w:val="hybridMultilevel"/>
    <w:tmpl w:val="C330923E"/>
    <w:lvl w:ilvl="0" w:tplc="D67CFB8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E37D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CF45781"/>
    <w:multiLevelType w:val="hybridMultilevel"/>
    <w:tmpl w:val="7BA03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8C63D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953457"/>
    <w:multiLevelType w:val="hybridMultilevel"/>
    <w:tmpl w:val="79E47D80"/>
    <w:lvl w:ilvl="0" w:tplc="F4D8AD5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4201B3"/>
    <w:multiLevelType w:val="hybridMultilevel"/>
    <w:tmpl w:val="E396A8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9394ACD"/>
    <w:multiLevelType w:val="hybridMultilevel"/>
    <w:tmpl w:val="A08EE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2D5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7"/>
  </w:num>
  <w:num w:numId="16">
    <w:abstractNumId w:val="26"/>
  </w:num>
  <w:num w:numId="17">
    <w:abstractNumId w:val="15"/>
  </w:num>
  <w:num w:numId="18">
    <w:abstractNumId w:val="11"/>
  </w:num>
  <w:num w:numId="19">
    <w:abstractNumId w:val="19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29"/>
  </w:num>
  <w:num w:numId="25">
    <w:abstractNumId w:val="23"/>
  </w:num>
  <w:num w:numId="26">
    <w:abstractNumId w:val="28"/>
  </w:num>
  <w:num w:numId="27">
    <w:abstractNumId w:val="10"/>
  </w:num>
  <w:num w:numId="28">
    <w:abstractNumId w:val="20"/>
  </w:num>
  <w:num w:numId="29">
    <w:abstractNumId w:val="13"/>
  </w:num>
  <w:num w:numId="30">
    <w:abstractNumId w:val="31"/>
  </w:num>
  <w:num w:numId="31">
    <w:abstractNumId w:val="27"/>
  </w:num>
  <w:num w:numId="32">
    <w:abstractNumId w:val="24"/>
  </w:num>
  <w:num w:numId="33">
    <w:abstractNumId w:val="30"/>
  </w:num>
  <w:num w:numId="34">
    <w:abstractNumId w:val="14"/>
  </w:num>
  <w:num w:numId="35">
    <w:abstractNumId w:val="25"/>
  </w:num>
  <w:num w:numId="36">
    <w:abstractNumId w:val="16"/>
  </w:num>
  <w:num w:numId="37">
    <w:abstractNumId w:val="21"/>
  </w:num>
  <w:num w:numId="38">
    <w:abstractNumId w:val="22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A4"/>
    <w:rsid w:val="000042D6"/>
    <w:rsid w:val="000A474E"/>
    <w:rsid w:val="000F256D"/>
    <w:rsid w:val="001E71B8"/>
    <w:rsid w:val="003206AB"/>
    <w:rsid w:val="003B7663"/>
    <w:rsid w:val="004B76A2"/>
    <w:rsid w:val="00583F71"/>
    <w:rsid w:val="005A2C06"/>
    <w:rsid w:val="005B356C"/>
    <w:rsid w:val="005C328A"/>
    <w:rsid w:val="007531B0"/>
    <w:rsid w:val="00A416B2"/>
    <w:rsid w:val="00A62720"/>
    <w:rsid w:val="00A678C0"/>
    <w:rsid w:val="00D01B67"/>
    <w:rsid w:val="00D17B05"/>
    <w:rsid w:val="00D902A4"/>
    <w:rsid w:val="00DC6701"/>
    <w:rsid w:val="00F7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4605639-369B-432D-8197-146F6070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rsid w:val="007531B0"/>
    <w:pPr>
      <w:pageBreakBefore/>
      <w:spacing w:before="0" w:after="360" w:line="240" w:lineRule="auto"/>
      <w:ind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31B0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nnc\AppData\Roaming\Microsoft\Templates\Annual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5ECE6E5F97427F875B15431D172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B22B3-1037-4663-9BE6-5590B3E3E8E7}"/>
      </w:docPartPr>
      <w:docPartBody>
        <w:p w:rsidR="003257AF" w:rsidRDefault="000A19A5">
          <w:pPr>
            <w:pStyle w:val="9B5ECE6E5F97427F875B15431D172768"/>
          </w:pPr>
          <w:r>
            <w:t>Annual Report</w:t>
          </w:r>
        </w:p>
      </w:docPartBody>
    </w:docPart>
    <w:docPart>
      <w:docPartPr>
        <w:name w:val="06482083AAEA428D9F2E20F3C08D9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271B-3285-4EDB-92DA-35820CE87B0A}"/>
      </w:docPartPr>
      <w:docPartBody>
        <w:p w:rsidR="003257AF" w:rsidRDefault="000A19A5">
          <w:pPr>
            <w:pStyle w:val="06482083AAEA428D9F2E20F3C08D978D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7AF"/>
    <w:rsid w:val="000A19A5"/>
    <w:rsid w:val="001F7408"/>
    <w:rsid w:val="0032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A19E539A5241D99CC146E17B6DC6F8">
    <w:name w:val="BDA19E539A5241D99CC146E17B6DC6F8"/>
  </w:style>
  <w:style w:type="paragraph" w:customStyle="1" w:styleId="B96C68BCA58D4FD099F0451075463117">
    <w:name w:val="B96C68BCA58D4FD099F0451075463117"/>
  </w:style>
  <w:style w:type="paragraph" w:customStyle="1" w:styleId="534F272C113D4B41AADD5E1E889C4DB3">
    <w:name w:val="534F272C113D4B41AADD5E1E889C4DB3"/>
  </w:style>
  <w:style w:type="paragraph" w:customStyle="1" w:styleId="6CCFA2316B7E4C0484F23529B9599314">
    <w:name w:val="6CCFA2316B7E4C0484F23529B9599314"/>
  </w:style>
  <w:style w:type="paragraph" w:customStyle="1" w:styleId="68C74DB2E6F14EB686D1305BCB50C180">
    <w:name w:val="68C74DB2E6F14EB686D1305BCB50C180"/>
  </w:style>
  <w:style w:type="paragraph" w:customStyle="1" w:styleId="63DF5C63A9F646DF8D7B549F61C783EF">
    <w:name w:val="63DF5C63A9F646DF8D7B549F61C783EF"/>
  </w:style>
  <w:style w:type="paragraph" w:customStyle="1" w:styleId="B2D21434534C45588BCD2CDCE9C6C140">
    <w:name w:val="B2D21434534C45588BCD2CDCE9C6C14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F433E11F5B114C0A9A9328FB59167B7B">
    <w:name w:val="F433E11F5B114C0A9A9328FB59167B7B"/>
  </w:style>
  <w:style w:type="paragraph" w:customStyle="1" w:styleId="780DB96B73A1429B99552A637300732A">
    <w:name w:val="780DB96B73A1429B99552A637300732A"/>
  </w:style>
  <w:style w:type="paragraph" w:customStyle="1" w:styleId="B5A686E8AB7940DE849178905F7976AA">
    <w:name w:val="B5A686E8AB7940DE849178905F7976AA"/>
  </w:style>
  <w:style w:type="paragraph" w:customStyle="1" w:styleId="3F6DE7F64F9D46F39D147B5A00F7507D">
    <w:name w:val="3F6DE7F64F9D46F39D147B5A00F7507D"/>
  </w:style>
  <w:style w:type="paragraph" w:customStyle="1" w:styleId="AC906A68762E4800BB74E726E6A90554">
    <w:name w:val="AC906A68762E4800BB74E726E6A90554"/>
  </w:style>
  <w:style w:type="paragraph" w:customStyle="1" w:styleId="02BAF82D623B4E55B0F24E45779EF5CA">
    <w:name w:val="02BAF82D623B4E55B0F24E45779EF5CA"/>
  </w:style>
  <w:style w:type="paragraph" w:customStyle="1" w:styleId="7A81A3910A044F7196CE689234597E75">
    <w:name w:val="7A81A3910A044F7196CE689234597E75"/>
  </w:style>
  <w:style w:type="paragraph" w:customStyle="1" w:styleId="62DDCACB2A6847C29D539777F502B5D5">
    <w:name w:val="62DDCACB2A6847C29D539777F502B5D5"/>
  </w:style>
  <w:style w:type="paragraph" w:customStyle="1" w:styleId="A80FCEA582424B31B9B154ACF07849D4">
    <w:name w:val="A80FCEA582424B31B9B154ACF07849D4"/>
  </w:style>
  <w:style w:type="paragraph" w:customStyle="1" w:styleId="E77F88BB5AD34E48991333CEA6D35667">
    <w:name w:val="E77F88BB5AD34E48991333CEA6D35667"/>
  </w:style>
  <w:style w:type="paragraph" w:customStyle="1" w:styleId="528C12ACF67C4D439B40694DE00CF73A">
    <w:name w:val="528C12ACF67C4D439B40694DE00CF73A"/>
  </w:style>
  <w:style w:type="paragraph" w:customStyle="1" w:styleId="97ED215E4E684E3A8BB4B5EBC020EBE0">
    <w:name w:val="97ED215E4E684E3A8BB4B5EBC020EBE0"/>
  </w:style>
  <w:style w:type="paragraph" w:customStyle="1" w:styleId="CE66301224D84D16876A9B76F82468A9">
    <w:name w:val="CE66301224D84D16876A9B76F82468A9"/>
  </w:style>
  <w:style w:type="paragraph" w:customStyle="1" w:styleId="AF41DC05E1CA47A3BDBF250BC1A9AD24">
    <w:name w:val="AF41DC05E1CA47A3BDBF250BC1A9AD24"/>
  </w:style>
  <w:style w:type="paragraph" w:customStyle="1" w:styleId="C25B5C7DF382446C88775BAE3C714CD2">
    <w:name w:val="C25B5C7DF382446C88775BAE3C714CD2"/>
  </w:style>
  <w:style w:type="paragraph" w:customStyle="1" w:styleId="2A16DC221C9D4165B2D4A0271540E805">
    <w:name w:val="2A16DC221C9D4165B2D4A0271540E805"/>
  </w:style>
  <w:style w:type="paragraph" w:customStyle="1" w:styleId="4B2A07FFAF8D485AB906D5AA1FDAA280">
    <w:name w:val="4B2A07FFAF8D485AB906D5AA1FDAA280"/>
  </w:style>
  <w:style w:type="paragraph" w:customStyle="1" w:styleId="9B5ECE6E5F97427F875B15431D172768">
    <w:name w:val="9B5ECE6E5F97427F875B15431D172768"/>
  </w:style>
  <w:style w:type="paragraph" w:customStyle="1" w:styleId="6C4AF548AFBD408AB7D3BABC7641860E">
    <w:name w:val="6C4AF548AFBD408AB7D3BABC7641860E"/>
  </w:style>
  <w:style w:type="paragraph" w:customStyle="1" w:styleId="06482083AAEA428D9F2E20F3C08D978D">
    <w:name w:val="06482083AAEA428D9F2E20F3C08D97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0153A7BE-481D-478D-A88A-EF6EF355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(Timeless design)</Template>
  <TotalTime>112</TotalTime>
  <Pages>10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Engineering Report</vt:lpstr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Engineering Report</dc:title>
  <dc:creator>Guinn, Curry</dc:creator>
  <cp:keywords/>
  <cp:lastModifiedBy>Brandyn</cp:lastModifiedBy>
  <cp:revision>11</cp:revision>
  <cp:lastPrinted>2011-08-05T20:35:00Z</cp:lastPrinted>
  <dcterms:created xsi:type="dcterms:W3CDTF">2015-02-02T16:52:00Z</dcterms:created>
  <dcterms:modified xsi:type="dcterms:W3CDTF">2016-01-31T18:38:00Z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